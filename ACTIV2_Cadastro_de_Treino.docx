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C2E1" w14:textId="3A455255" w:rsidR="00746070" w:rsidRDefault="00DB6A20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Cadastr</w:t>
      </w:r>
      <w:r w:rsidR="000C4202">
        <w:rPr>
          <w:rFonts w:ascii="Arial" w:eastAsia="Arial" w:hAnsi="Arial" w:cs="Arial"/>
          <w:b/>
          <w:bCs/>
          <w:sz w:val="28"/>
        </w:rPr>
        <w:t xml:space="preserve">o de </w:t>
      </w:r>
      <w:r w:rsidR="002B3FD2">
        <w:rPr>
          <w:rFonts w:ascii="Arial" w:eastAsia="Arial" w:hAnsi="Arial" w:cs="Arial"/>
          <w:b/>
          <w:bCs/>
          <w:sz w:val="28"/>
        </w:rPr>
        <w:t>Treino</w:t>
      </w:r>
      <w:r>
        <w:rPr>
          <w:rFonts w:ascii="Arial" w:eastAsia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 w:rsidR="002B3FD2">
        <w:rPr>
          <w:rFonts w:ascii="Arial" w:hAnsi="Arial" w:cs="Arial"/>
          <w:b/>
          <w:bCs/>
          <w:sz w:val="28"/>
        </w:rPr>
        <w:t>2</w:t>
      </w:r>
      <w:r>
        <w:rPr>
          <w:rFonts w:ascii="Arial" w:hAnsi="Arial" w:cs="Arial"/>
          <w:b/>
          <w:bCs/>
        </w:rPr>
        <w:t>)</w:t>
      </w:r>
    </w:p>
    <w:p w14:paraId="7D24FDDD" w14:textId="603E87D2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cadastra </w:t>
      </w:r>
      <w:r w:rsidR="001C155A">
        <w:rPr>
          <w:rFonts w:ascii="Arial" w:eastAsia="Arial" w:hAnsi="Arial" w:cs="Arial"/>
        </w:rPr>
        <w:t>o treino</w:t>
      </w:r>
    </w:p>
    <w:p w14:paraId="0F2BF61B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248D362A" w14:textId="3090CDB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 xml:space="preserve">O usuário </w:t>
      </w:r>
      <w:r w:rsidR="00052DEA">
        <w:rPr>
          <w:rFonts w:ascii="Arial" w:hAnsi="Arial" w:cs="Arial"/>
        </w:rPr>
        <w:t xml:space="preserve">deve </w:t>
      </w:r>
      <w:r w:rsidR="001C155A">
        <w:rPr>
          <w:rFonts w:ascii="Arial" w:hAnsi="Arial" w:cs="Arial"/>
        </w:rPr>
        <w:t>estar cadastrado</w:t>
      </w:r>
      <w:r>
        <w:rPr>
          <w:rFonts w:ascii="Arial" w:eastAsia="Arial" w:hAnsi="Arial" w:cs="Arial"/>
        </w:rPr>
        <w:t>.</w:t>
      </w:r>
    </w:p>
    <w:p w14:paraId="5863A041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3F6142A5" w14:textId="77777777" w:rsidR="001C155A" w:rsidRPr="001C155A" w:rsidRDefault="00DB6A20" w:rsidP="001C155A">
      <w:pPr>
        <w:pStyle w:val="Standard"/>
        <w:numPr>
          <w:ilvl w:val="0"/>
          <w:numId w:val="2"/>
        </w:numPr>
        <w:spacing w:line="360" w:lineRule="auto"/>
        <w:jc w:val="both"/>
      </w:pPr>
      <w:r w:rsidRPr="001C155A">
        <w:rPr>
          <w:rFonts w:ascii="Arial" w:hAnsi="Arial" w:cs="Arial"/>
        </w:rPr>
        <w:t>O</w:t>
      </w:r>
      <w:r w:rsidRPr="001C155A">
        <w:rPr>
          <w:rFonts w:ascii="Arial" w:eastAsia="Arial" w:hAnsi="Arial" w:cs="Arial"/>
        </w:rPr>
        <w:t xml:space="preserve"> </w:t>
      </w:r>
      <w:r w:rsidRPr="001C155A">
        <w:rPr>
          <w:rFonts w:ascii="Arial" w:hAnsi="Arial" w:cs="Arial"/>
        </w:rPr>
        <w:t>usuário</w:t>
      </w:r>
      <w:r w:rsidRPr="001C155A">
        <w:rPr>
          <w:rFonts w:ascii="Arial" w:eastAsia="Arial" w:hAnsi="Arial" w:cs="Arial"/>
        </w:rPr>
        <w:t xml:space="preserve"> </w:t>
      </w:r>
      <w:r w:rsidRPr="001C155A">
        <w:rPr>
          <w:rFonts w:ascii="Arial" w:hAnsi="Arial" w:cs="Arial"/>
        </w:rPr>
        <w:t>seleciona</w:t>
      </w:r>
      <w:r w:rsidRPr="001C155A">
        <w:rPr>
          <w:rFonts w:ascii="Arial" w:eastAsia="Arial" w:hAnsi="Arial" w:cs="Arial"/>
        </w:rPr>
        <w:t xml:space="preserve"> </w:t>
      </w:r>
      <w:r w:rsidRPr="001C155A">
        <w:rPr>
          <w:rFonts w:ascii="Arial" w:hAnsi="Arial" w:cs="Arial"/>
        </w:rPr>
        <w:t>a</w:t>
      </w:r>
      <w:r w:rsidRPr="001C155A">
        <w:rPr>
          <w:rFonts w:ascii="Arial" w:eastAsia="Arial" w:hAnsi="Arial" w:cs="Arial"/>
        </w:rPr>
        <w:t xml:space="preserve"> </w:t>
      </w:r>
      <w:r w:rsidRPr="001C155A">
        <w:rPr>
          <w:rFonts w:ascii="Arial" w:hAnsi="Arial" w:cs="Arial"/>
        </w:rPr>
        <w:t>opção</w:t>
      </w:r>
      <w:r w:rsidRPr="001C155A">
        <w:rPr>
          <w:rFonts w:ascii="Arial" w:eastAsia="Arial" w:hAnsi="Arial" w:cs="Arial"/>
        </w:rPr>
        <w:t xml:space="preserve"> </w:t>
      </w:r>
      <w:r w:rsidRPr="001C155A">
        <w:rPr>
          <w:rFonts w:ascii="Arial" w:hAnsi="Arial" w:cs="Arial"/>
        </w:rPr>
        <w:t>cadastrar</w:t>
      </w:r>
      <w:r w:rsidR="001C155A">
        <w:rPr>
          <w:rFonts w:ascii="Arial" w:eastAsia="Arial" w:hAnsi="Arial" w:cs="Arial"/>
        </w:rPr>
        <w:t xml:space="preserve"> treino</w:t>
      </w:r>
    </w:p>
    <w:p w14:paraId="21F2D959" w14:textId="30F45563" w:rsidR="00746070" w:rsidRDefault="001C155A" w:rsidP="001C155A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O sistema </w:t>
      </w:r>
      <w:r w:rsidR="00DB6A20" w:rsidRPr="001C155A">
        <w:rPr>
          <w:rFonts w:ascii="Arial" w:eastAsia="Arial" w:hAnsi="Arial" w:cs="Arial"/>
        </w:rPr>
        <w:t xml:space="preserve">solicita </w:t>
      </w:r>
      <w:r>
        <w:rPr>
          <w:rFonts w:ascii="Arial" w:eastAsia="Arial" w:hAnsi="Arial" w:cs="Arial"/>
        </w:rPr>
        <w:t>o tipo de treino a ser cadastrado:</w:t>
      </w:r>
      <w:r w:rsidR="00052DEA">
        <w:rPr>
          <w:rFonts w:ascii="Arial" w:eastAsia="Arial" w:hAnsi="Arial" w:cs="Arial"/>
        </w:rPr>
        <w:t xml:space="preserve"> Aeróbico, Cardiovascular e Muscular</w:t>
      </w:r>
    </w:p>
    <w:p w14:paraId="54C9F122" w14:textId="3BDF5920" w:rsidR="00CD5B53" w:rsidRDefault="00DB6A20" w:rsidP="00CD5B53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usuário </w:t>
      </w:r>
      <w:r w:rsidR="00052DEA">
        <w:rPr>
          <w:rFonts w:ascii="Arial" w:eastAsia="Arial" w:hAnsi="Arial" w:cs="Arial"/>
        </w:rPr>
        <w:t xml:space="preserve">seleciona um dos tipos e </w:t>
      </w:r>
      <w:r w:rsidR="00D53AAE">
        <w:rPr>
          <w:rFonts w:ascii="Arial" w:eastAsia="Arial" w:hAnsi="Arial" w:cs="Arial"/>
        </w:rPr>
        <w:t>escolhe os exercícios sugeridos</w:t>
      </w:r>
      <w:r w:rsidR="00CD5B53">
        <w:rPr>
          <w:rFonts w:ascii="Arial" w:eastAsia="Arial" w:hAnsi="Arial" w:cs="Arial"/>
        </w:rPr>
        <w:t>.</w:t>
      </w:r>
    </w:p>
    <w:p w14:paraId="2ABE7E07" w14:textId="11ABFAF5" w:rsidR="00746070" w:rsidRDefault="00DB6A2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</w:t>
      </w:r>
      <w:r>
        <w:rPr>
          <w:rFonts w:ascii="Arial" w:eastAsia="Arial" w:hAnsi="Arial" w:cs="Arial"/>
        </w:rPr>
        <w:t xml:space="preserve"> </w:t>
      </w:r>
      <w:r w:rsidR="00CD5B53">
        <w:rPr>
          <w:rFonts w:ascii="Arial" w:hAnsi="Arial" w:cs="Arial"/>
        </w:rPr>
        <w:t xml:space="preserve">uma ficha de treino baseado nos exercícios sugeridos, tipo de treino e condição física da pessoa </w:t>
      </w:r>
      <w:r w:rsidR="00CD5B53" w:rsidRPr="00CD5B53">
        <w:rPr>
          <w:rFonts w:ascii="Arial" w:hAnsi="Arial" w:cs="Arial"/>
          <w:b/>
          <w:bCs/>
        </w:rPr>
        <w:t>&lt;include ACTIV3_Consulta_de_dados&gt;</w:t>
      </w:r>
      <w:r w:rsidR="00CD5B53">
        <w:rPr>
          <w:rFonts w:ascii="Arial" w:hAnsi="Arial" w:cs="Arial"/>
        </w:rPr>
        <w:t xml:space="preserve"> </w:t>
      </w:r>
    </w:p>
    <w:p w14:paraId="68F5A3D7" w14:textId="30532478" w:rsidR="00746070" w:rsidRDefault="00DB6A20">
      <w:pPr>
        <w:pStyle w:val="Standard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eastAsia="Arial" w:hAnsi="Arial" w:cs="Arial"/>
        </w:rPr>
        <w:t xml:space="preserve"> </w:t>
      </w:r>
      <w:r w:rsidR="00CD5B53">
        <w:rPr>
          <w:rFonts w:ascii="Arial" w:hAnsi="Arial" w:cs="Arial"/>
        </w:rPr>
        <w:t>mostra a nova ficha de treino e salva como versão x+1 do treino.</w:t>
      </w:r>
    </w:p>
    <w:p w14:paraId="5543433D" w14:textId="0BDED6BD" w:rsidR="00746070" w:rsidRDefault="00746070" w:rsidP="00CD5B53">
      <w:pPr>
        <w:pStyle w:val="Standard"/>
        <w:spacing w:line="360" w:lineRule="auto"/>
        <w:jc w:val="both"/>
      </w:pPr>
    </w:p>
    <w:p w14:paraId="10776D21" w14:textId="4F3D4232" w:rsidR="00746070" w:rsidRDefault="00DB6A2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>
        <w:rPr>
          <w:rFonts w:ascii="Arial" w:eastAsia="Arial" w:hAnsi="Arial" w:cs="Arial"/>
          <w:b/>
          <w:bCs/>
        </w:rPr>
        <w:t xml:space="preserve"> </w:t>
      </w:r>
      <w:r w:rsidR="00CD5B53">
        <w:rPr>
          <w:rFonts w:ascii="Arial" w:eastAsia="Arial" w:hAnsi="Arial" w:cs="Arial"/>
        </w:rPr>
        <w:t>Um timer de 3 meses é criado para renovação das informações de cadastro e treino</w:t>
      </w:r>
      <w:r>
        <w:rPr>
          <w:rFonts w:ascii="Arial" w:eastAsia="Arial" w:hAnsi="Arial" w:cs="Arial"/>
        </w:rPr>
        <w:t>.</w:t>
      </w:r>
    </w:p>
    <w:p w14:paraId="7C215226" w14:textId="255981C7" w:rsidR="00283492" w:rsidRDefault="00283492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75D48070" w14:textId="22FEA833" w:rsidR="00283492" w:rsidRDefault="00283492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283492">
        <w:rPr>
          <w:rFonts w:ascii="Arial" w:hAnsi="Arial" w:cs="Arial"/>
          <w:b/>
          <w:bCs/>
        </w:rPr>
        <w:t>Diagrama de Atividade</w:t>
      </w:r>
    </w:p>
    <w:p w14:paraId="1E878013" w14:textId="4F4920AF" w:rsidR="00283492" w:rsidRDefault="00283492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4377B3DD" w14:textId="32022872" w:rsidR="00283492" w:rsidRPr="00283492" w:rsidRDefault="00283492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7D66DE4" wp14:editId="14D82E87">
            <wp:extent cx="6120130" cy="97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2_Cadastro_de_trei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492" w:rsidRPr="00283492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BE377" w14:textId="77777777" w:rsidR="00C62FDC" w:rsidRDefault="00C62FDC">
      <w:r>
        <w:separator/>
      </w:r>
    </w:p>
  </w:endnote>
  <w:endnote w:type="continuationSeparator" w:id="0">
    <w:p w14:paraId="4E4CB6CB" w14:textId="77777777" w:rsidR="00C62FDC" w:rsidRDefault="00C6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8CA6" w14:textId="77777777" w:rsidR="001C155A" w:rsidRDefault="001C155A">
    <w:pPr>
      <w:pStyle w:val="Rodap"/>
      <w:jc w:val="center"/>
    </w:pPr>
    <w:r>
      <w:t>Sistema 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271BA" w14:textId="77777777" w:rsidR="00C62FDC" w:rsidRDefault="00C62FDC">
      <w:r>
        <w:rPr>
          <w:color w:val="000000"/>
        </w:rPr>
        <w:separator/>
      </w:r>
    </w:p>
  </w:footnote>
  <w:footnote w:type="continuationSeparator" w:id="0">
    <w:p w14:paraId="0D11D2F4" w14:textId="77777777" w:rsidR="00C62FDC" w:rsidRDefault="00C6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D2"/>
    <w:rsid w:val="00052DEA"/>
    <w:rsid w:val="000C4202"/>
    <w:rsid w:val="001C155A"/>
    <w:rsid w:val="00283492"/>
    <w:rsid w:val="002B3FD2"/>
    <w:rsid w:val="004E4FA0"/>
    <w:rsid w:val="00604134"/>
    <w:rsid w:val="00746070"/>
    <w:rsid w:val="007C1B20"/>
    <w:rsid w:val="0081409E"/>
    <w:rsid w:val="00C62FDC"/>
    <w:rsid w:val="00CD5B53"/>
    <w:rsid w:val="00D53AAE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BB8F"/>
  <w15:docId w15:val="{A6308525-0CBA-4C24-A6C2-40E40484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1023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</dc:creator>
  <cp:lastModifiedBy>Victor Hugo Constantino Lozano</cp:lastModifiedBy>
  <cp:revision>3</cp:revision>
  <dcterms:created xsi:type="dcterms:W3CDTF">2020-09-28T21:34:00Z</dcterms:created>
  <dcterms:modified xsi:type="dcterms:W3CDTF">2020-09-29T21:41:00Z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