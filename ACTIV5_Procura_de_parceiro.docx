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28DF" w14:textId="4F81F24B" w:rsidR="00746070" w:rsidRDefault="00AB605D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>Procura de parceiro</w:t>
      </w:r>
      <w:r w:rsidR="00DB6A20">
        <w:rPr>
          <w:rFonts w:ascii="Arial" w:eastAsia="Arial" w:hAnsi="Arial" w:cs="Arial"/>
          <w:b/>
          <w:bCs/>
          <w:sz w:val="28"/>
        </w:rPr>
        <w:t xml:space="preserve"> </w:t>
      </w:r>
      <w:r w:rsidR="00DB6A20"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</w:t>
      </w:r>
      <w:r>
        <w:rPr>
          <w:rFonts w:ascii="Arial" w:hAnsi="Arial" w:cs="Arial"/>
          <w:b/>
          <w:bCs/>
          <w:sz w:val="28"/>
        </w:rPr>
        <w:t>5</w:t>
      </w:r>
      <w:r w:rsidR="00DB6A20">
        <w:rPr>
          <w:rFonts w:ascii="Arial" w:hAnsi="Arial" w:cs="Arial"/>
          <w:b/>
          <w:bCs/>
        </w:rPr>
        <w:t>)</w:t>
      </w:r>
    </w:p>
    <w:p w14:paraId="42BCE37B" w14:textId="02B04C48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</w:t>
      </w:r>
      <w:r w:rsidR="00AB605D">
        <w:rPr>
          <w:rFonts w:ascii="Arial" w:eastAsia="Arial" w:hAnsi="Arial" w:cs="Arial"/>
        </w:rPr>
        <w:t>procura um parceiro para treinar</w:t>
      </w:r>
    </w:p>
    <w:p w14:paraId="636FB1E2" w14:textId="7777777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4F0820E3" w14:textId="47E02622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>O usuár</w:t>
      </w:r>
      <w:r w:rsidR="00AB605D">
        <w:rPr>
          <w:rFonts w:ascii="Arial" w:hAnsi="Arial" w:cs="Arial"/>
        </w:rPr>
        <w:t xml:space="preserve">io </w:t>
      </w:r>
      <w:r w:rsidR="00B92279">
        <w:rPr>
          <w:rFonts w:ascii="Arial" w:hAnsi="Arial" w:cs="Arial"/>
        </w:rPr>
        <w:t>tem um treino cadastrado</w:t>
      </w:r>
      <w:r>
        <w:rPr>
          <w:rFonts w:ascii="Arial" w:eastAsia="Arial" w:hAnsi="Arial" w:cs="Arial"/>
        </w:rPr>
        <w:t>.</w:t>
      </w:r>
    </w:p>
    <w:p w14:paraId="05E292FD" w14:textId="77777777" w:rsidR="00746070" w:rsidRDefault="00DB6A2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602DA450" w14:textId="03EC4EBD" w:rsidR="00746070" w:rsidRDefault="00DB6A20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seleciona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opção</w:t>
      </w:r>
      <w:r>
        <w:rPr>
          <w:rFonts w:ascii="Arial" w:eastAsia="Arial" w:hAnsi="Arial" w:cs="Arial"/>
        </w:rPr>
        <w:t xml:space="preserve"> </w:t>
      </w:r>
      <w:r w:rsidR="00B92279">
        <w:rPr>
          <w:rFonts w:ascii="Arial" w:eastAsia="Arial" w:hAnsi="Arial" w:cs="Arial"/>
        </w:rPr>
        <w:t>Procura de parceiro</w:t>
      </w:r>
    </w:p>
    <w:p w14:paraId="520577F0" w14:textId="42741909" w:rsidR="00746070" w:rsidRPr="00B92279" w:rsidRDefault="00DB6A2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sistema </w:t>
      </w:r>
      <w:r w:rsidR="00B92279">
        <w:rPr>
          <w:rFonts w:ascii="Arial" w:eastAsia="Arial" w:hAnsi="Arial" w:cs="Arial"/>
        </w:rPr>
        <w:t>verifica se o GPS está ligado</w:t>
      </w:r>
    </w:p>
    <w:p w14:paraId="7AF1500C" w14:textId="69E1CE74" w:rsidR="00B92279" w:rsidRPr="00B92279" w:rsidRDefault="00B92279" w:rsidP="00B92279">
      <w:pPr>
        <w:pStyle w:val="Standard"/>
        <w:numPr>
          <w:ilvl w:val="1"/>
          <w:numId w:val="2"/>
        </w:numPr>
        <w:spacing w:line="360" w:lineRule="auto"/>
        <w:jc w:val="both"/>
      </w:pPr>
      <w:r>
        <w:rPr>
          <w:rFonts w:ascii="Arial" w:hAnsi="Arial" w:cs="Arial"/>
        </w:rPr>
        <w:t>Se não estiver ligado o sistema pede autorização para o usuário para ligar o GPS do dispositivo</w:t>
      </w:r>
    </w:p>
    <w:p w14:paraId="16BA173A" w14:textId="69187C5A" w:rsidR="00B92279" w:rsidRPr="006D14F8" w:rsidRDefault="006D14F8" w:rsidP="00B92279">
      <w:pPr>
        <w:pStyle w:val="Standard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6D14F8">
        <w:rPr>
          <w:rFonts w:ascii="Arial" w:hAnsi="Arial" w:cs="Arial"/>
        </w:rPr>
        <w:t>Se o usuário negar a autorização</w:t>
      </w:r>
      <w:r w:rsidR="008B74FA">
        <w:rPr>
          <w:rFonts w:ascii="Arial" w:hAnsi="Arial" w:cs="Arial"/>
        </w:rPr>
        <w:t xml:space="preserve"> o sistema</w:t>
      </w:r>
      <w:r w:rsidRPr="006D14F8">
        <w:rPr>
          <w:rFonts w:ascii="Arial" w:hAnsi="Arial" w:cs="Arial"/>
        </w:rPr>
        <w:t xml:space="preserve"> </w:t>
      </w:r>
      <w:r w:rsidR="008B74FA" w:rsidRPr="008B74FA">
        <w:rPr>
          <w:rFonts w:ascii="Arial" w:hAnsi="Arial" w:cs="Arial"/>
          <w:b/>
          <w:bCs/>
        </w:rPr>
        <w:t>(2a</w:t>
      </w:r>
      <w:r w:rsidR="008B74FA">
        <w:rPr>
          <w:rFonts w:ascii="Arial" w:hAnsi="Arial" w:cs="Arial"/>
          <w:b/>
          <w:bCs/>
        </w:rPr>
        <w:t>)</w:t>
      </w:r>
    </w:p>
    <w:p w14:paraId="5C39EAAA" w14:textId="219C2AD3" w:rsidR="00B414AA" w:rsidRPr="00B414AA" w:rsidRDefault="00DB6A20" w:rsidP="008B74FA">
      <w:pPr>
        <w:pStyle w:val="Standard"/>
        <w:numPr>
          <w:ilvl w:val="0"/>
          <w:numId w:val="2"/>
        </w:numPr>
        <w:spacing w:line="360" w:lineRule="auto"/>
        <w:jc w:val="both"/>
      </w:pPr>
      <w:r w:rsidRPr="008B74FA">
        <w:rPr>
          <w:rFonts w:ascii="Arial" w:hAnsi="Arial" w:cs="Arial"/>
        </w:rPr>
        <w:t>O</w:t>
      </w:r>
      <w:r w:rsidRPr="008B74FA">
        <w:rPr>
          <w:rFonts w:ascii="Arial" w:eastAsia="Arial" w:hAnsi="Arial" w:cs="Arial"/>
        </w:rPr>
        <w:t xml:space="preserve"> </w:t>
      </w:r>
      <w:r w:rsidR="006D14F8" w:rsidRPr="008B74FA">
        <w:rPr>
          <w:rFonts w:ascii="Arial" w:eastAsia="Arial" w:hAnsi="Arial" w:cs="Arial"/>
        </w:rPr>
        <w:t xml:space="preserve">sistema </w:t>
      </w:r>
      <w:r w:rsidR="00B414AA">
        <w:rPr>
          <w:rFonts w:ascii="Arial" w:eastAsia="Arial" w:hAnsi="Arial" w:cs="Arial"/>
        </w:rPr>
        <w:t>busca atletas em um raio de 2 km.</w:t>
      </w:r>
    </w:p>
    <w:p w14:paraId="5A104D64" w14:textId="38596255" w:rsidR="00746070" w:rsidRPr="00B414AA" w:rsidRDefault="00B414AA" w:rsidP="008B74FA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 xml:space="preserve">O sistema </w:t>
      </w:r>
      <w:r w:rsidR="006D14F8" w:rsidRPr="008B74FA">
        <w:rPr>
          <w:rFonts w:ascii="Arial" w:eastAsia="Arial" w:hAnsi="Arial" w:cs="Arial"/>
        </w:rPr>
        <w:t xml:space="preserve">analisa os treinos </w:t>
      </w:r>
      <w:r w:rsidR="00DB6A20" w:rsidRPr="008B74FA">
        <w:rPr>
          <w:rFonts w:ascii="Arial" w:eastAsia="Arial" w:hAnsi="Arial" w:cs="Arial"/>
          <w:b/>
          <w:bCs/>
        </w:rPr>
        <w:t xml:space="preserve">&lt;include </w:t>
      </w:r>
      <w:r w:rsidR="008B74FA">
        <w:rPr>
          <w:rFonts w:ascii="Arial" w:eastAsia="Arial" w:hAnsi="Arial" w:cs="Arial"/>
          <w:b/>
          <w:bCs/>
        </w:rPr>
        <w:t>ACTIV7_Consulta_de_Treino</w:t>
      </w:r>
      <w:r w:rsidR="00DB6A20" w:rsidRPr="008B74FA">
        <w:rPr>
          <w:rFonts w:ascii="Arial" w:eastAsia="Arial" w:hAnsi="Arial" w:cs="Arial"/>
          <w:b/>
          <w:bCs/>
        </w:rPr>
        <w:t>&gt;</w:t>
      </w:r>
      <w:r>
        <w:rPr>
          <w:rFonts w:ascii="Arial" w:eastAsia="Arial" w:hAnsi="Arial" w:cs="Arial"/>
        </w:rPr>
        <w:t xml:space="preserve"> dos atletas encontrados e compara com o do usuário.</w:t>
      </w:r>
    </w:p>
    <w:p w14:paraId="581E36C9" w14:textId="54C348F8" w:rsidR="00B414AA" w:rsidRPr="000C3C72" w:rsidRDefault="00B414AA" w:rsidP="008B74FA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 xml:space="preserve">O sistema mostra os atletas </w:t>
      </w:r>
      <w:r w:rsidR="000C3C72">
        <w:rPr>
          <w:rFonts w:ascii="Arial" w:hAnsi="Arial" w:cs="Arial"/>
        </w:rPr>
        <w:t>compatíveis.</w:t>
      </w:r>
    </w:p>
    <w:p w14:paraId="62D322B7" w14:textId="590FCDFA" w:rsidR="000C3C72" w:rsidRPr="00A8639A" w:rsidRDefault="000C3C72" w:rsidP="008B74FA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 usuário escolhe um dos usuários compatíveis.</w:t>
      </w:r>
    </w:p>
    <w:p w14:paraId="4E5DC371" w14:textId="3DFD1B24" w:rsidR="00A8639A" w:rsidRPr="00A8639A" w:rsidRDefault="00A8639A" w:rsidP="008B74FA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 usuário convida o outro atleta para treinar junto.</w:t>
      </w:r>
    </w:p>
    <w:p w14:paraId="320707A0" w14:textId="2420FEFF" w:rsidR="00A8639A" w:rsidRDefault="00A8639A" w:rsidP="008B74FA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 segundo atleta responde ao convite</w:t>
      </w:r>
    </w:p>
    <w:p w14:paraId="3E75E8A5" w14:textId="77777777" w:rsidR="00746070" w:rsidRDefault="0074607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C6ACA52" w14:textId="2C53545E" w:rsidR="00746070" w:rsidRDefault="00DB6A20">
      <w:pPr>
        <w:pStyle w:val="Ttulo1"/>
        <w:spacing w:line="360" w:lineRule="auto"/>
        <w:jc w:val="both"/>
        <w:rPr>
          <w:rFonts w:eastAsia="Arial"/>
        </w:rPr>
      </w:pPr>
      <w:r>
        <w:t>Fluxo</w:t>
      </w:r>
      <w:r>
        <w:rPr>
          <w:rFonts w:eastAsia="Arial"/>
        </w:rPr>
        <w:t xml:space="preserve"> </w:t>
      </w:r>
      <w:r>
        <w:t>Alternativo</w:t>
      </w:r>
      <w:r>
        <w:rPr>
          <w:rFonts w:eastAsia="Arial"/>
        </w:rPr>
        <w:t xml:space="preserve"> </w:t>
      </w:r>
      <w:r>
        <w:t>(2a):</w:t>
      </w:r>
      <w:r>
        <w:rPr>
          <w:rFonts w:eastAsia="Arial"/>
        </w:rPr>
        <w:t xml:space="preserve"> </w:t>
      </w:r>
      <w:r w:rsidR="008B74FA">
        <w:rPr>
          <w:rFonts w:eastAsia="Arial"/>
        </w:rPr>
        <w:t>GPS não autorizado</w:t>
      </w:r>
      <w:r>
        <w:rPr>
          <w:rFonts w:eastAsia="Arial"/>
        </w:rPr>
        <w:t>.</w:t>
      </w:r>
    </w:p>
    <w:p w14:paraId="13D86A06" w14:textId="79B00977" w:rsidR="00A8639A" w:rsidRPr="00A8639A" w:rsidRDefault="00A8639A" w:rsidP="00A8639A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8639A">
        <w:rPr>
          <w:rFonts w:ascii="Arial" w:hAnsi="Arial" w:cs="Arial"/>
        </w:rPr>
        <w:t>O sistema exibe um mapa</w:t>
      </w:r>
    </w:p>
    <w:p w14:paraId="71681CFA" w14:textId="36402336" w:rsidR="00A8639A" w:rsidRPr="00A8639A" w:rsidRDefault="00A8639A" w:rsidP="00A8639A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8639A">
        <w:rPr>
          <w:rFonts w:ascii="Arial" w:hAnsi="Arial" w:cs="Arial"/>
        </w:rPr>
        <w:t>O sistema pede para o usuário selecionar um local no mapa</w:t>
      </w:r>
    </w:p>
    <w:p w14:paraId="55939473" w14:textId="06CAAF38" w:rsidR="00A8639A" w:rsidRPr="00A8639A" w:rsidRDefault="00A8639A" w:rsidP="00A8639A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8639A">
        <w:rPr>
          <w:rFonts w:ascii="Arial" w:hAnsi="Arial" w:cs="Arial"/>
        </w:rPr>
        <w:t>O sistema usa as coordenadas selecionadas em substituição ao GPS</w:t>
      </w:r>
    </w:p>
    <w:p w14:paraId="7F239581" w14:textId="77777777" w:rsidR="00A8639A" w:rsidRDefault="00A8639A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40161E81" w14:textId="4C2F1066" w:rsidR="00746070" w:rsidRDefault="00DB6A2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>
        <w:rPr>
          <w:rFonts w:ascii="Arial" w:eastAsia="Arial" w:hAnsi="Arial" w:cs="Arial"/>
          <w:b/>
          <w:bCs/>
        </w:rPr>
        <w:t xml:space="preserve"> </w:t>
      </w:r>
      <w:r w:rsidR="00A8639A">
        <w:rPr>
          <w:rFonts w:ascii="Arial" w:eastAsia="Arial" w:hAnsi="Arial" w:cs="Arial"/>
        </w:rPr>
        <w:t>Um convite é enviado para outro usuário</w:t>
      </w:r>
      <w:r>
        <w:rPr>
          <w:rFonts w:ascii="Arial" w:eastAsia="Arial" w:hAnsi="Arial" w:cs="Arial"/>
        </w:rPr>
        <w:t>.</w:t>
      </w:r>
    </w:p>
    <w:p w14:paraId="44950181" w14:textId="236793A6" w:rsidR="00A8639A" w:rsidRDefault="00A8639A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5797FC5A" w14:textId="17EACE8A" w:rsidR="00A8639A" w:rsidRDefault="00A8639A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A8639A">
        <w:rPr>
          <w:rFonts w:ascii="Arial" w:hAnsi="Arial" w:cs="Arial"/>
          <w:b/>
          <w:bCs/>
        </w:rPr>
        <w:t>Diagrama de Atividade</w:t>
      </w:r>
    </w:p>
    <w:p w14:paraId="26024A58" w14:textId="3B423898" w:rsidR="00A8639A" w:rsidRPr="00A8639A" w:rsidRDefault="004A1C3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681ED84" wp14:editId="32B8A62C">
            <wp:extent cx="8825937" cy="4897397"/>
            <wp:effectExtent l="2223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5_Procura_de_Parcei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3831" cy="49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39A" w:rsidRPr="00A8639A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A8F69" w14:textId="77777777" w:rsidR="00BD4C73" w:rsidRDefault="00BD4C73">
      <w:r>
        <w:separator/>
      </w:r>
    </w:p>
  </w:endnote>
  <w:endnote w:type="continuationSeparator" w:id="0">
    <w:p w14:paraId="47FF46AD" w14:textId="77777777" w:rsidR="00BD4C73" w:rsidRDefault="00BD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E2922" w14:textId="77777777" w:rsidR="00A918FA" w:rsidRDefault="00DB6A20">
    <w:pPr>
      <w:pStyle w:val="Rodap"/>
      <w:jc w:val="center"/>
    </w:pPr>
    <w:r>
      <w:t xml:space="preserve">Sistema </w:t>
    </w:r>
    <w:r w:rsidR="000C4202">
      <w:t>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7BF2" w14:textId="77777777" w:rsidR="00BD4C73" w:rsidRDefault="00BD4C73">
      <w:r>
        <w:rPr>
          <w:color w:val="000000"/>
        </w:rPr>
        <w:separator/>
      </w:r>
    </w:p>
  </w:footnote>
  <w:footnote w:type="continuationSeparator" w:id="0">
    <w:p w14:paraId="3B98B98B" w14:textId="77777777" w:rsidR="00BD4C73" w:rsidRDefault="00BD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15B3342"/>
    <w:multiLevelType w:val="multilevel"/>
    <w:tmpl w:val="DFAC7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0676896"/>
    <w:multiLevelType w:val="hybridMultilevel"/>
    <w:tmpl w:val="25CC5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B9C"/>
    <w:rsid w:val="000C3C72"/>
    <w:rsid w:val="000C4202"/>
    <w:rsid w:val="004A1C37"/>
    <w:rsid w:val="006336B4"/>
    <w:rsid w:val="006D14F8"/>
    <w:rsid w:val="00746070"/>
    <w:rsid w:val="007835DE"/>
    <w:rsid w:val="00873EDB"/>
    <w:rsid w:val="008B74FA"/>
    <w:rsid w:val="00A8639A"/>
    <w:rsid w:val="00A918FA"/>
    <w:rsid w:val="00AB605D"/>
    <w:rsid w:val="00B414AA"/>
    <w:rsid w:val="00B92279"/>
    <w:rsid w:val="00BD4C73"/>
    <w:rsid w:val="00DB6A20"/>
    <w:rsid w:val="00F9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B84F"/>
  <w15:docId w15:val="{0090DD20-84D4-494A-8943-A0494585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Modelos%20Personalizados%20do%20Office\UC_caso_de_u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UC_caso_de_uso</Template>
  <TotalTime>1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MedMe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subject/>
  <dc:creator>Victor</dc:creator>
  <cp:keywords/>
  <dc:description/>
  <cp:lastModifiedBy>Victor Hugo Constantino Lozano</cp:lastModifiedBy>
  <cp:revision>2</cp:revision>
  <dcterms:created xsi:type="dcterms:W3CDTF">2020-10-13T03:50:00Z</dcterms:created>
  <dcterms:modified xsi:type="dcterms:W3CDTF">2020-10-13T03:50:00Z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