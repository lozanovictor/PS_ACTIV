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DD6C9" w14:textId="373B55F5" w:rsidR="00746070" w:rsidRDefault="004964BE">
      <w:pPr>
        <w:pStyle w:val="Standard"/>
        <w:spacing w:line="360" w:lineRule="auto"/>
        <w:jc w:val="center"/>
      </w:pPr>
      <w:r>
        <w:rPr>
          <w:rFonts w:ascii="Arial" w:eastAsia="Arial" w:hAnsi="Arial" w:cs="Arial"/>
          <w:b/>
          <w:bCs/>
          <w:sz w:val="28"/>
        </w:rPr>
        <w:t>Consulta de dados</w:t>
      </w:r>
      <w:r w:rsidR="00DB6A20">
        <w:rPr>
          <w:rFonts w:ascii="Arial" w:eastAsia="Arial" w:hAnsi="Arial" w:cs="Arial"/>
          <w:b/>
          <w:bCs/>
          <w:sz w:val="28"/>
        </w:rPr>
        <w:t xml:space="preserve"> </w:t>
      </w:r>
      <w:r w:rsidR="00DB6A20">
        <w:rPr>
          <w:rFonts w:ascii="Arial" w:hAnsi="Arial" w:cs="Arial"/>
          <w:b/>
          <w:bCs/>
          <w:sz w:val="28"/>
        </w:rPr>
        <w:t>(</w:t>
      </w:r>
      <w:r w:rsidR="000C4202">
        <w:rPr>
          <w:rFonts w:ascii="Arial" w:hAnsi="Arial" w:cs="Arial"/>
          <w:b/>
          <w:bCs/>
          <w:sz w:val="28"/>
        </w:rPr>
        <w:t>ACTIV</w:t>
      </w:r>
      <w:r>
        <w:rPr>
          <w:rFonts w:ascii="Arial" w:hAnsi="Arial" w:cs="Arial"/>
          <w:b/>
          <w:bCs/>
          <w:sz w:val="28"/>
        </w:rPr>
        <w:t>3</w:t>
      </w:r>
      <w:r w:rsidR="00DB6A20">
        <w:rPr>
          <w:rFonts w:ascii="Arial" w:hAnsi="Arial" w:cs="Arial"/>
          <w:b/>
          <w:bCs/>
        </w:rPr>
        <w:t>)</w:t>
      </w:r>
    </w:p>
    <w:p w14:paraId="507591C5" w14:textId="435F4515" w:rsidR="00746070" w:rsidRDefault="00DB6A20">
      <w:pPr>
        <w:pStyle w:val="Standard"/>
        <w:spacing w:line="360" w:lineRule="auto"/>
        <w:jc w:val="both"/>
      </w:pPr>
      <w:r>
        <w:rPr>
          <w:rFonts w:ascii="Arial" w:hAnsi="Arial" w:cs="Arial"/>
          <w:b/>
          <w:bCs/>
        </w:rPr>
        <w:t>Sumário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Usuário </w:t>
      </w:r>
      <w:r w:rsidR="004964BE">
        <w:rPr>
          <w:rFonts w:ascii="Arial" w:eastAsia="Arial" w:hAnsi="Arial" w:cs="Arial"/>
        </w:rPr>
        <w:t>consulta dados já cadastrados</w:t>
      </w:r>
    </w:p>
    <w:p w14:paraId="4966079C" w14:textId="77777777" w:rsidR="00746070" w:rsidRDefault="00DB6A20">
      <w:pPr>
        <w:pStyle w:val="Standard"/>
        <w:spacing w:line="360" w:lineRule="auto"/>
        <w:jc w:val="both"/>
      </w:pPr>
      <w:r>
        <w:rPr>
          <w:rFonts w:ascii="Arial" w:hAnsi="Arial" w:cs="Arial"/>
          <w:b/>
          <w:bCs/>
        </w:rPr>
        <w:t>Ator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Primário:</w:t>
      </w:r>
      <w:r>
        <w:rPr>
          <w:rFonts w:ascii="Arial" w:eastAsia="Arial" w:hAnsi="Arial" w:cs="Arial"/>
        </w:rPr>
        <w:t xml:space="preserve"> </w:t>
      </w:r>
      <w:r w:rsidR="000C4202">
        <w:rPr>
          <w:rFonts w:ascii="Arial" w:eastAsia="Arial" w:hAnsi="Arial" w:cs="Arial"/>
        </w:rPr>
        <w:t>Atleta</w:t>
      </w:r>
    </w:p>
    <w:p w14:paraId="6A3ECBBA" w14:textId="0381600F" w:rsidR="00746070" w:rsidRDefault="00DB6A20">
      <w:pPr>
        <w:pStyle w:val="Standard"/>
        <w:spacing w:line="360" w:lineRule="auto"/>
        <w:jc w:val="both"/>
      </w:pPr>
      <w:r>
        <w:rPr>
          <w:rFonts w:ascii="Arial" w:hAnsi="Arial" w:cs="Arial"/>
          <w:b/>
          <w:bCs/>
        </w:rPr>
        <w:t>Precondições:</w:t>
      </w:r>
      <w:r>
        <w:rPr>
          <w:rFonts w:ascii="Arial" w:eastAsia="Arial" w:hAnsi="Arial" w:cs="Arial"/>
        </w:rPr>
        <w:t xml:space="preserve"> </w:t>
      </w:r>
      <w:r w:rsidR="000C4202">
        <w:rPr>
          <w:rFonts w:ascii="Arial" w:hAnsi="Arial" w:cs="Arial"/>
        </w:rPr>
        <w:t>O usuário está cadastrado</w:t>
      </w:r>
      <w:r>
        <w:rPr>
          <w:rFonts w:ascii="Arial" w:eastAsia="Arial" w:hAnsi="Arial" w:cs="Arial"/>
        </w:rPr>
        <w:t>.</w:t>
      </w:r>
    </w:p>
    <w:p w14:paraId="061A9988" w14:textId="77777777" w:rsidR="00746070" w:rsidRDefault="00DB6A20">
      <w:pPr>
        <w:pStyle w:val="Ttulo1"/>
        <w:spacing w:line="360" w:lineRule="auto"/>
        <w:jc w:val="both"/>
      </w:pPr>
      <w:r>
        <w:t>Fluxo</w:t>
      </w:r>
      <w:r>
        <w:rPr>
          <w:rFonts w:eastAsia="Arial"/>
        </w:rPr>
        <w:t xml:space="preserve"> </w:t>
      </w:r>
      <w:r>
        <w:t>Principal</w:t>
      </w:r>
    </w:p>
    <w:p w14:paraId="4580ACA8" w14:textId="7EEF8CEE" w:rsidR="00746070" w:rsidRPr="004964BE" w:rsidRDefault="00DB6A20">
      <w:pPr>
        <w:pStyle w:val="Standard"/>
        <w:numPr>
          <w:ilvl w:val="0"/>
          <w:numId w:val="7"/>
        </w:numPr>
        <w:spacing w:line="360" w:lineRule="auto"/>
        <w:jc w:val="both"/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usuário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seleciona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opção</w:t>
      </w:r>
      <w:r>
        <w:rPr>
          <w:rFonts w:ascii="Arial" w:eastAsia="Arial" w:hAnsi="Arial" w:cs="Arial"/>
        </w:rPr>
        <w:t xml:space="preserve"> </w:t>
      </w:r>
      <w:r w:rsidR="004964BE">
        <w:rPr>
          <w:rFonts w:ascii="Arial" w:hAnsi="Arial" w:cs="Arial"/>
        </w:rPr>
        <w:t>de consulta de dados</w:t>
      </w:r>
    </w:p>
    <w:p w14:paraId="6C1A048E" w14:textId="08D3C24C" w:rsidR="004964BE" w:rsidRPr="004964BE" w:rsidRDefault="004964BE" w:rsidP="004964BE">
      <w:pPr>
        <w:pStyle w:val="Standard"/>
        <w:numPr>
          <w:ilvl w:val="0"/>
          <w:numId w:val="7"/>
        </w:numPr>
        <w:spacing w:line="360" w:lineRule="auto"/>
        <w:jc w:val="both"/>
      </w:pPr>
      <w:r>
        <w:rPr>
          <w:rFonts w:ascii="Arial" w:hAnsi="Arial" w:cs="Arial"/>
        </w:rPr>
        <w:t>O sistema busca uma lista contendo todos os conjuntos de dados do usuário.</w:t>
      </w:r>
    </w:p>
    <w:p w14:paraId="3ED1888C" w14:textId="27A94956" w:rsidR="004964BE" w:rsidRDefault="004964BE" w:rsidP="004964BE">
      <w:pPr>
        <w:pStyle w:val="Standard"/>
        <w:numPr>
          <w:ilvl w:val="0"/>
          <w:numId w:val="7"/>
        </w:numPr>
        <w:spacing w:line="360" w:lineRule="auto"/>
        <w:jc w:val="both"/>
      </w:pPr>
      <w:r>
        <w:rPr>
          <w:rFonts w:ascii="Arial" w:hAnsi="Arial" w:cs="Arial"/>
        </w:rPr>
        <w:t>O usuário escolhe um item da lista.</w:t>
      </w:r>
    </w:p>
    <w:p w14:paraId="746C6FFC" w14:textId="56870801" w:rsidR="00746070" w:rsidRDefault="00DB6A20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sistema solicita as informações</w:t>
      </w:r>
      <w:r w:rsidR="004964BE">
        <w:rPr>
          <w:rFonts w:ascii="Arial" w:eastAsia="Arial" w:hAnsi="Arial" w:cs="Arial"/>
        </w:rPr>
        <w:t xml:space="preserve"> do cliente ao banco de dados.</w:t>
      </w:r>
    </w:p>
    <w:p w14:paraId="7F111745" w14:textId="2824D26C" w:rsidR="00746070" w:rsidRDefault="00DB6A20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 w:rsidR="004964BE">
        <w:rPr>
          <w:rFonts w:ascii="Arial" w:eastAsia="Arial" w:hAnsi="Arial" w:cs="Arial"/>
        </w:rPr>
        <w:t>sistema exibe as informações recuperadas.</w:t>
      </w:r>
    </w:p>
    <w:p w14:paraId="4B91A9F8" w14:textId="77777777" w:rsidR="004964BE" w:rsidRDefault="004964BE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6699FDB8" w14:textId="2E327B97" w:rsidR="00746070" w:rsidRDefault="00DB6A20">
      <w:pPr>
        <w:pStyle w:val="Standard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  <w:b/>
          <w:bCs/>
        </w:rPr>
        <w:t>Pós-condições: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Um ou mais lembretes são cadastrados no sistema.</w:t>
      </w:r>
    </w:p>
    <w:p w14:paraId="61BC2A4B" w14:textId="0AAF624E" w:rsidR="004964BE" w:rsidRDefault="004964BE">
      <w:pPr>
        <w:pStyle w:val="Standard"/>
        <w:spacing w:line="360" w:lineRule="auto"/>
        <w:jc w:val="both"/>
        <w:rPr>
          <w:rFonts w:ascii="Arial" w:eastAsia="Arial" w:hAnsi="Arial" w:cs="Arial"/>
        </w:rPr>
      </w:pPr>
    </w:p>
    <w:p w14:paraId="055B02C3" w14:textId="463945AE" w:rsidR="004964BE" w:rsidRDefault="004964BE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4964BE">
        <w:rPr>
          <w:rFonts w:ascii="Arial" w:hAnsi="Arial" w:cs="Arial"/>
          <w:b/>
          <w:bCs/>
        </w:rPr>
        <w:t>Diagrama de Atividades</w:t>
      </w:r>
    </w:p>
    <w:p w14:paraId="1E330B04" w14:textId="273A5406" w:rsidR="004964BE" w:rsidRDefault="004964BE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14:paraId="03B62D2B" w14:textId="7830683D" w:rsidR="004964BE" w:rsidRPr="004964BE" w:rsidRDefault="004964BE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41BD7C1" wp14:editId="0D11399B">
            <wp:extent cx="6120130" cy="464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3_Consulta_de_dado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4BE" w:rsidRPr="004964BE">
      <w:footerReference w:type="default" r:id="rId8"/>
      <w:pgSz w:w="11906" w:h="16838"/>
      <w:pgMar w:top="1134" w:right="1134" w:bottom="1693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9C926" w14:textId="77777777" w:rsidR="000D57E0" w:rsidRDefault="000D57E0">
      <w:r>
        <w:separator/>
      </w:r>
    </w:p>
  </w:endnote>
  <w:endnote w:type="continuationSeparator" w:id="0">
    <w:p w14:paraId="57D0093F" w14:textId="77777777" w:rsidR="000D57E0" w:rsidRDefault="000D5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, 'Arial Unicode MS'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5CB54" w14:textId="77777777" w:rsidR="006B3DEF" w:rsidRDefault="00DB6A20">
    <w:pPr>
      <w:pStyle w:val="Rodap"/>
      <w:jc w:val="center"/>
    </w:pPr>
    <w:r>
      <w:t xml:space="preserve">Sistema </w:t>
    </w:r>
    <w:r w:rsidR="000C4202">
      <w:t>ACTV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5E3E8" w14:textId="77777777" w:rsidR="000D57E0" w:rsidRDefault="000D57E0">
      <w:r>
        <w:rPr>
          <w:color w:val="000000"/>
        </w:rPr>
        <w:separator/>
      </w:r>
    </w:p>
  </w:footnote>
  <w:footnote w:type="continuationSeparator" w:id="0">
    <w:p w14:paraId="45F52342" w14:textId="77777777" w:rsidR="000D57E0" w:rsidRDefault="000D5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81AFC"/>
    <w:multiLevelType w:val="multilevel"/>
    <w:tmpl w:val="B49C52AE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0A61D47"/>
    <w:multiLevelType w:val="multilevel"/>
    <w:tmpl w:val="DFAC79D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16E0C40"/>
    <w:multiLevelType w:val="multilevel"/>
    <w:tmpl w:val="66DEEF80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D262B81"/>
    <w:multiLevelType w:val="multilevel"/>
    <w:tmpl w:val="4A3C2C78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4" w15:restartNumberingAfterBreak="0">
    <w:nsid w:val="41C56D25"/>
    <w:multiLevelType w:val="multilevel"/>
    <w:tmpl w:val="F5EA9502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E63131C"/>
    <w:multiLevelType w:val="multilevel"/>
    <w:tmpl w:val="8A763BB6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4BE"/>
    <w:rsid w:val="000C4202"/>
    <w:rsid w:val="000D57E0"/>
    <w:rsid w:val="004964BE"/>
    <w:rsid w:val="00746070"/>
    <w:rsid w:val="00DB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82D8"/>
  <w15:docId w15:val="{D460C072-A442-4D29-AE9B-EE438807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  <w:sz w:val="24"/>
      <w:szCs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  <w:sz w:val="24"/>
      <w:szCs w:val="24"/>
    </w:rPr>
  </w:style>
  <w:style w:type="paragraph" w:styleId="Ttulo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C4202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4202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Documents\Modelos%20Personalizados%20do%20Office\UC_caso_de_us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UC_caso_de_uso</Template>
  <TotalTime>11</TotalTime>
  <Pages>1</Pages>
  <Words>80</Words>
  <Characters>433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MedMe</dc:title>
  <dc:creator>Victor</dc:creator>
  <cp:lastModifiedBy>Victor Hugo Constantino Lozano</cp:lastModifiedBy>
  <cp:revision>1</cp:revision>
  <dcterms:created xsi:type="dcterms:W3CDTF">2020-09-29T21:50:00Z</dcterms:created>
  <dcterms:modified xsi:type="dcterms:W3CDTF">2020-09-29T22:02:00Z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