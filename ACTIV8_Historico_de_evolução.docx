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3685" w14:textId="329CEA0A" w:rsidR="00746070" w:rsidRDefault="00245BD3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Histórico de Evolução</w:t>
      </w:r>
      <w:r w:rsidR="00DB6A20">
        <w:rPr>
          <w:rFonts w:ascii="Arial" w:eastAsia="Arial" w:hAnsi="Arial" w:cs="Arial"/>
          <w:b/>
          <w:bCs/>
          <w:sz w:val="28"/>
        </w:rPr>
        <w:t xml:space="preserve"> </w:t>
      </w:r>
      <w:r w:rsidR="00DB6A20"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>
        <w:rPr>
          <w:rFonts w:ascii="Arial" w:hAnsi="Arial" w:cs="Arial"/>
          <w:b/>
          <w:bCs/>
          <w:sz w:val="28"/>
        </w:rPr>
        <w:t>8</w:t>
      </w:r>
      <w:r w:rsidR="00DB6A20">
        <w:rPr>
          <w:rFonts w:ascii="Arial" w:hAnsi="Arial" w:cs="Arial"/>
          <w:b/>
          <w:bCs/>
        </w:rPr>
        <w:t>)</w:t>
      </w:r>
    </w:p>
    <w:p w14:paraId="29805752" w14:textId="0929DB26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</w:t>
      </w:r>
      <w:r w:rsidR="00245BD3">
        <w:rPr>
          <w:rFonts w:ascii="Arial" w:eastAsia="Arial" w:hAnsi="Arial" w:cs="Arial"/>
        </w:rPr>
        <w:t xml:space="preserve">visualiza a sua evolução através de gráficos </w:t>
      </w:r>
    </w:p>
    <w:p w14:paraId="3BA2B7CF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6C7263ED" w14:textId="69DF2611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 xml:space="preserve">O usuário </w:t>
      </w:r>
      <w:r w:rsidR="00245BD3">
        <w:rPr>
          <w:rFonts w:ascii="Arial" w:hAnsi="Arial" w:cs="Arial"/>
        </w:rPr>
        <w:t>está cadastrado</w:t>
      </w:r>
      <w:r>
        <w:rPr>
          <w:rFonts w:ascii="Arial" w:eastAsia="Arial" w:hAnsi="Arial" w:cs="Arial"/>
        </w:rPr>
        <w:t>.</w:t>
      </w:r>
    </w:p>
    <w:p w14:paraId="7B70723B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23DB3A72" w14:textId="181F4EE9" w:rsidR="00746070" w:rsidRDefault="00DB6A20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seleciona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opção</w:t>
      </w:r>
      <w:r>
        <w:rPr>
          <w:rFonts w:ascii="Arial" w:eastAsia="Arial" w:hAnsi="Arial" w:cs="Arial"/>
        </w:rPr>
        <w:t xml:space="preserve"> </w:t>
      </w:r>
      <w:r w:rsidR="00245BD3">
        <w:rPr>
          <w:rFonts w:ascii="Arial" w:hAnsi="Arial" w:cs="Arial"/>
        </w:rPr>
        <w:t>Histórico de Evolução</w:t>
      </w:r>
    </w:p>
    <w:p w14:paraId="7299068C" w14:textId="409B79BB" w:rsidR="00746070" w:rsidRPr="00245BD3" w:rsidRDefault="00DB6A20" w:rsidP="00245BD3">
      <w:pPr>
        <w:pStyle w:val="Standard"/>
        <w:numPr>
          <w:ilvl w:val="0"/>
          <w:numId w:val="2"/>
        </w:numPr>
        <w:spacing w:line="360" w:lineRule="auto"/>
        <w:jc w:val="both"/>
      </w:pPr>
      <w:r w:rsidRPr="00245BD3">
        <w:rPr>
          <w:rFonts w:ascii="Arial" w:hAnsi="Arial" w:cs="Arial"/>
        </w:rPr>
        <w:t>O</w:t>
      </w:r>
      <w:r w:rsidRPr="00245BD3">
        <w:rPr>
          <w:rFonts w:ascii="Arial" w:eastAsia="Arial" w:hAnsi="Arial" w:cs="Arial"/>
        </w:rPr>
        <w:t xml:space="preserve"> sistema </w:t>
      </w:r>
      <w:r w:rsidR="00245BD3">
        <w:rPr>
          <w:rFonts w:ascii="Arial" w:eastAsia="Arial" w:hAnsi="Arial" w:cs="Arial"/>
        </w:rPr>
        <w:t xml:space="preserve">procura todas as entradas de dados do usuário </w:t>
      </w:r>
      <w:r w:rsidRPr="00245BD3">
        <w:rPr>
          <w:rFonts w:ascii="Arial" w:eastAsia="Arial" w:hAnsi="Arial" w:cs="Arial"/>
          <w:b/>
          <w:bCs/>
        </w:rPr>
        <w:t xml:space="preserve">&lt;include </w:t>
      </w:r>
      <w:r w:rsidR="00245BD3">
        <w:rPr>
          <w:rFonts w:ascii="Arial" w:eastAsia="Arial" w:hAnsi="Arial" w:cs="Arial"/>
          <w:b/>
          <w:bCs/>
        </w:rPr>
        <w:t>ACTIV1_Cadastro_de_atleta</w:t>
      </w:r>
      <w:r w:rsidRPr="00245BD3">
        <w:rPr>
          <w:rFonts w:ascii="Arial" w:eastAsia="Arial" w:hAnsi="Arial" w:cs="Arial"/>
          <w:b/>
          <w:bCs/>
        </w:rPr>
        <w:t>&gt;</w:t>
      </w:r>
      <w:r w:rsidR="00245BD3" w:rsidRPr="00245BD3">
        <w:rPr>
          <w:rFonts w:ascii="Arial" w:eastAsia="Arial" w:hAnsi="Arial" w:cs="Arial"/>
        </w:rPr>
        <w:t>,</w:t>
      </w:r>
      <w:r w:rsidR="00245BD3">
        <w:rPr>
          <w:rFonts w:ascii="Arial" w:eastAsia="Arial" w:hAnsi="Arial" w:cs="Arial"/>
          <w:b/>
          <w:bCs/>
        </w:rPr>
        <w:t xml:space="preserve"> </w:t>
      </w:r>
      <w:r w:rsidR="00245BD3">
        <w:rPr>
          <w:rFonts w:ascii="Arial" w:eastAsia="Arial" w:hAnsi="Arial" w:cs="Arial"/>
        </w:rPr>
        <w:t>organiza por datas e plota gráficos (Data no eixo X) para todos os dados.</w:t>
      </w:r>
    </w:p>
    <w:p w14:paraId="11FFAF1C" w14:textId="44CCDBCA" w:rsidR="00245BD3" w:rsidRDefault="00245BD3" w:rsidP="00245BD3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 sistema exibe os gráficos.</w:t>
      </w:r>
    </w:p>
    <w:p w14:paraId="739D2D41" w14:textId="77777777" w:rsidR="00746070" w:rsidRDefault="0074607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8801652" w14:textId="5F12CB8D" w:rsidR="00746070" w:rsidRDefault="00DB6A2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>
        <w:rPr>
          <w:rFonts w:ascii="Arial" w:eastAsia="Arial" w:hAnsi="Arial" w:cs="Arial"/>
          <w:b/>
          <w:bCs/>
        </w:rPr>
        <w:t xml:space="preserve"> </w:t>
      </w:r>
      <w:r w:rsidR="00245BD3">
        <w:rPr>
          <w:rFonts w:ascii="Arial" w:eastAsia="Arial" w:hAnsi="Arial" w:cs="Arial"/>
        </w:rPr>
        <w:t>Nenhuma</w:t>
      </w:r>
      <w:r>
        <w:rPr>
          <w:rFonts w:ascii="Arial" w:eastAsia="Arial" w:hAnsi="Arial" w:cs="Arial"/>
        </w:rPr>
        <w:t>.</w:t>
      </w:r>
    </w:p>
    <w:p w14:paraId="6F17DBA1" w14:textId="01518F8D" w:rsidR="00245BD3" w:rsidRDefault="00245BD3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30FCC29B" w14:textId="2F90FF17" w:rsidR="00245BD3" w:rsidRDefault="00245BD3">
      <w:pPr>
        <w:pStyle w:val="Standard"/>
        <w:spacing w:line="360" w:lineRule="auto"/>
        <w:jc w:val="both"/>
        <w:rPr>
          <w:rFonts w:ascii="Arial" w:eastAsia="Arial" w:hAnsi="Arial" w:cs="Arial"/>
          <w:b/>
          <w:bCs/>
        </w:rPr>
      </w:pPr>
      <w:r w:rsidRPr="00245BD3">
        <w:rPr>
          <w:rFonts w:ascii="Arial" w:eastAsia="Arial" w:hAnsi="Arial" w:cs="Arial"/>
          <w:b/>
          <w:bCs/>
        </w:rPr>
        <w:t>Diagrama de Atividades</w:t>
      </w:r>
    </w:p>
    <w:p w14:paraId="6896F290" w14:textId="01E47D05" w:rsidR="00245BD3" w:rsidRDefault="00245BD3">
      <w:pPr>
        <w:pStyle w:val="Standard"/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359CE236" w14:textId="04CE58F9" w:rsidR="00245BD3" w:rsidRPr="00245BD3" w:rsidRDefault="00772E6F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80136" wp14:editId="157B142C">
            <wp:extent cx="6120130" cy="456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8_Historico_de_evoluçã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D3" w:rsidRPr="00245BD3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1D6F" w14:textId="77777777" w:rsidR="00D12081" w:rsidRDefault="00D12081">
      <w:r>
        <w:separator/>
      </w:r>
    </w:p>
  </w:endnote>
  <w:endnote w:type="continuationSeparator" w:id="0">
    <w:p w14:paraId="3D09E4AD" w14:textId="77777777" w:rsidR="00D12081" w:rsidRDefault="00D1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52DD7" w14:textId="77777777" w:rsidR="006B3DEF" w:rsidRDefault="00DB6A2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351E9" w14:textId="77777777" w:rsidR="00D12081" w:rsidRDefault="00D12081">
      <w:r>
        <w:rPr>
          <w:color w:val="000000"/>
        </w:rPr>
        <w:separator/>
      </w:r>
    </w:p>
  </w:footnote>
  <w:footnote w:type="continuationSeparator" w:id="0">
    <w:p w14:paraId="7C391482" w14:textId="77777777" w:rsidR="00D12081" w:rsidRDefault="00D12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30"/>
    <w:rsid w:val="000C4202"/>
    <w:rsid w:val="001B6A32"/>
    <w:rsid w:val="00245BD3"/>
    <w:rsid w:val="004B0530"/>
    <w:rsid w:val="00746070"/>
    <w:rsid w:val="00772E6F"/>
    <w:rsid w:val="00D12081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3F78"/>
  <w15:docId w15:val="{E7880A80-41B9-4604-B43A-F476195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15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</dc:creator>
  <cp:lastModifiedBy>Victor Hugo Constantino Lozano</cp:lastModifiedBy>
  <cp:revision>2</cp:revision>
  <dcterms:created xsi:type="dcterms:W3CDTF">2020-09-30T03:16:00Z</dcterms:created>
  <dcterms:modified xsi:type="dcterms:W3CDTF">2020-10-13T12:02:00Z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