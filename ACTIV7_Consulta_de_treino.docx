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1B82" w14:textId="23A6E644" w:rsidR="00746070" w:rsidRDefault="00DB6A20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bCs/>
          <w:sz w:val="28"/>
        </w:rPr>
        <w:t>C</w:t>
      </w:r>
      <w:r w:rsidR="005958BD">
        <w:rPr>
          <w:rFonts w:ascii="Arial" w:eastAsia="Arial" w:hAnsi="Arial" w:cs="Arial"/>
          <w:b/>
          <w:bCs/>
          <w:sz w:val="28"/>
        </w:rPr>
        <w:t>onsulta de treino</w:t>
      </w:r>
      <w:r>
        <w:rPr>
          <w:rFonts w:ascii="Arial" w:eastAsia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>(</w:t>
      </w:r>
      <w:r w:rsidR="000C4202">
        <w:rPr>
          <w:rFonts w:ascii="Arial" w:hAnsi="Arial" w:cs="Arial"/>
          <w:b/>
          <w:bCs/>
          <w:sz w:val="28"/>
        </w:rPr>
        <w:t>ACTIV</w:t>
      </w:r>
      <w:r w:rsidR="005958BD">
        <w:rPr>
          <w:rFonts w:ascii="Arial" w:hAnsi="Arial" w:cs="Arial"/>
          <w:b/>
          <w:bCs/>
          <w:sz w:val="28"/>
        </w:rPr>
        <w:t>7</w:t>
      </w:r>
      <w:r>
        <w:rPr>
          <w:rFonts w:ascii="Arial" w:hAnsi="Arial" w:cs="Arial"/>
          <w:b/>
          <w:bCs/>
        </w:rPr>
        <w:t>)</w:t>
      </w:r>
    </w:p>
    <w:p w14:paraId="040E08F2" w14:textId="5736E2D2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Sumário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Usuário </w:t>
      </w:r>
      <w:r w:rsidR="005958BD">
        <w:rPr>
          <w:rFonts w:ascii="Arial" w:eastAsia="Arial" w:hAnsi="Arial" w:cs="Arial"/>
        </w:rPr>
        <w:t>consulta um treino cadastrado</w:t>
      </w:r>
    </w:p>
    <w:p w14:paraId="2979E0AA" w14:textId="77777777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Ator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Primário: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eastAsia="Arial" w:hAnsi="Arial" w:cs="Arial"/>
        </w:rPr>
        <w:t>Atleta</w:t>
      </w:r>
    </w:p>
    <w:p w14:paraId="43ACAECD" w14:textId="25E66668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Precondições: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hAnsi="Arial" w:cs="Arial"/>
        </w:rPr>
        <w:t xml:space="preserve">O usuário </w:t>
      </w:r>
      <w:r w:rsidR="005958BD">
        <w:rPr>
          <w:rFonts w:ascii="Arial" w:hAnsi="Arial" w:cs="Arial"/>
        </w:rPr>
        <w:t>tem um treino cadastrado</w:t>
      </w:r>
    </w:p>
    <w:p w14:paraId="52BACE88" w14:textId="77777777" w:rsidR="00746070" w:rsidRDefault="00DB6A20">
      <w:pPr>
        <w:pStyle w:val="Ttulo1"/>
        <w:spacing w:line="360" w:lineRule="auto"/>
        <w:jc w:val="both"/>
      </w:pPr>
      <w:r>
        <w:t>Fluxo</w:t>
      </w:r>
      <w:r>
        <w:rPr>
          <w:rFonts w:eastAsia="Arial"/>
        </w:rPr>
        <w:t xml:space="preserve"> </w:t>
      </w:r>
      <w:r>
        <w:t>Principal</w:t>
      </w:r>
    </w:p>
    <w:p w14:paraId="0EECB82D" w14:textId="213FF04F" w:rsidR="00746070" w:rsidRPr="005958BD" w:rsidRDefault="00DB6A20" w:rsidP="005958BD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seleciona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opção</w:t>
      </w:r>
      <w:r>
        <w:rPr>
          <w:rFonts w:ascii="Arial" w:eastAsia="Arial" w:hAnsi="Arial" w:cs="Arial"/>
        </w:rPr>
        <w:t xml:space="preserve"> </w:t>
      </w:r>
      <w:r w:rsidR="005958BD">
        <w:rPr>
          <w:rFonts w:ascii="Arial" w:hAnsi="Arial" w:cs="Arial"/>
        </w:rPr>
        <w:t>Consulta de Treino.</w:t>
      </w:r>
    </w:p>
    <w:p w14:paraId="13C0196D" w14:textId="02B3B6EC" w:rsidR="005958BD" w:rsidRPr="005958BD" w:rsidRDefault="005958BD" w:rsidP="005958BD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 sistema busca pelo treino mais recente cadastrado relativo à data atual.</w:t>
      </w:r>
    </w:p>
    <w:p w14:paraId="437D22B2" w14:textId="221E18C5" w:rsidR="005958BD" w:rsidRPr="005958BD" w:rsidRDefault="005958BD" w:rsidP="005958BD">
      <w:pPr>
        <w:pStyle w:val="Standard"/>
        <w:numPr>
          <w:ilvl w:val="1"/>
          <w:numId w:val="7"/>
        </w:numPr>
        <w:spacing w:line="360" w:lineRule="auto"/>
        <w:jc w:val="both"/>
      </w:pPr>
      <w:r>
        <w:rPr>
          <w:rFonts w:ascii="Arial" w:hAnsi="Arial" w:cs="Arial"/>
        </w:rPr>
        <w:t xml:space="preserve">Se o sistema não encontra um treino cadastrado, exibe uma tela para fazer o cadastro de treino </w:t>
      </w:r>
      <w:r w:rsidRPr="005958BD">
        <w:rPr>
          <w:rFonts w:ascii="Arial" w:hAnsi="Arial" w:cs="Arial"/>
          <w:b/>
          <w:bCs/>
        </w:rPr>
        <w:t>&lt;</w:t>
      </w:r>
      <w:proofErr w:type="spellStart"/>
      <w:r w:rsidRPr="005958BD">
        <w:rPr>
          <w:rFonts w:ascii="Arial" w:hAnsi="Arial" w:cs="Arial"/>
          <w:b/>
          <w:bCs/>
        </w:rPr>
        <w:t>extends</w:t>
      </w:r>
      <w:proofErr w:type="spellEnd"/>
      <w:r w:rsidRPr="005958BD">
        <w:rPr>
          <w:rFonts w:ascii="Arial" w:hAnsi="Arial" w:cs="Arial"/>
          <w:b/>
          <w:bCs/>
        </w:rPr>
        <w:t xml:space="preserve"> ACTIV2_Cadastro_de_treino&gt;</w:t>
      </w:r>
    </w:p>
    <w:p w14:paraId="4442CB8D" w14:textId="46637680" w:rsidR="005958BD" w:rsidRDefault="005958BD" w:rsidP="005958BD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 sistema exibe o treino.</w:t>
      </w:r>
    </w:p>
    <w:p w14:paraId="2A624EC5" w14:textId="77777777" w:rsidR="00746070" w:rsidRDefault="0074607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084A6814" w14:textId="77A8F383" w:rsidR="00746070" w:rsidRDefault="00DB6A2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  <w:bCs/>
        </w:rPr>
        <w:t>Pós-condições:</w:t>
      </w:r>
      <w:r>
        <w:rPr>
          <w:rFonts w:ascii="Arial" w:eastAsia="Arial" w:hAnsi="Arial" w:cs="Arial"/>
          <w:b/>
          <w:bCs/>
        </w:rPr>
        <w:t xml:space="preserve"> </w:t>
      </w:r>
      <w:r w:rsidR="005958BD">
        <w:rPr>
          <w:rFonts w:ascii="Arial" w:eastAsia="Arial" w:hAnsi="Arial" w:cs="Arial"/>
        </w:rPr>
        <w:t>Nenhuma</w:t>
      </w:r>
      <w:r>
        <w:rPr>
          <w:rFonts w:ascii="Arial" w:eastAsia="Arial" w:hAnsi="Arial" w:cs="Arial"/>
        </w:rPr>
        <w:t>.</w:t>
      </w:r>
    </w:p>
    <w:p w14:paraId="2792E067" w14:textId="48B793FA" w:rsidR="005958BD" w:rsidRDefault="005958BD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45B4BF60" w14:textId="3E5CC195" w:rsidR="005958BD" w:rsidRDefault="005958BD">
      <w:pPr>
        <w:pStyle w:val="Standard"/>
        <w:spacing w:line="360" w:lineRule="auto"/>
        <w:jc w:val="both"/>
        <w:rPr>
          <w:rFonts w:ascii="Arial" w:eastAsia="Arial" w:hAnsi="Arial" w:cs="Arial"/>
          <w:b/>
          <w:bCs/>
        </w:rPr>
      </w:pPr>
      <w:r w:rsidRPr="005958BD">
        <w:rPr>
          <w:rFonts w:ascii="Arial" w:eastAsia="Arial" w:hAnsi="Arial" w:cs="Arial"/>
          <w:b/>
          <w:bCs/>
        </w:rPr>
        <w:t>Diagrama de Atividades</w:t>
      </w:r>
    </w:p>
    <w:p w14:paraId="077B5709" w14:textId="21C6A8F2" w:rsidR="005958BD" w:rsidRDefault="005958BD">
      <w:pPr>
        <w:pStyle w:val="Standard"/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5D4C19FD" w14:textId="1D4DBD94" w:rsidR="005958BD" w:rsidRPr="005958BD" w:rsidRDefault="005958BD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6E9089" wp14:editId="7C367081">
            <wp:extent cx="6120130" cy="2804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7_Consulta_de_Trein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8BD" w:rsidRPr="005958BD">
      <w:footerReference w:type="default" r:id="rId8"/>
      <w:pgSz w:w="11906" w:h="16838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A0480" w14:textId="77777777" w:rsidR="00286C12" w:rsidRDefault="00286C12">
      <w:r>
        <w:separator/>
      </w:r>
    </w:p>
  </w:endnote>
  <w:endnote w:type="continuationSeparator" w:id="0">
    <w:p w14:paraId="7CBF3B4E" w14:textId="77777777" w:rsidR="00286C12" w:rsidRDefault="00286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A4730" w14:textId="77777777" w:rsidR="006B3DEF" w:rsidRDefault="00DB6A20">
    <w:pPr>
      <w:pStyle w:val="Rodap"/>
      <w:jc w:val="center"/>
    </w:pPr>
    <w:r>
      <w:t xml:space="preserve">Sistema </w:t>
    </w:r>
    <w:r w:rsidR="000C4202">
      <w:t>ACTV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E8FFD" w14:textId="77777777" w:rsidR="00286C12" w:rsidRDefault="00286C12">
      <w:r>
        <w:rPr>
          <w:color w:val="000000"/>
        </w:rPr>
        <w:separator/>
      </w:r>
    </w:p>
  </w:footnote>
  <w:footnote w:type="continuationSeparator" w:id="0">
    <w:p w14:paraId="2E7B923F" w14:textId="77777777" w:rsidR="00286C12" w:rsidRDefault="00286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FC"/>
    <w:multiLevelType w:val="multilevel"/>
    <w:tmpl w:val="B49C52A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A61D47"/>
    <w:multiLevelType w:val="multilevel"/>
    <w:tmpl w:val="DFAC7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E0C40"/>
    <w:multiLevelType w:val="multilevel"/>
    <w:tmpl w:val="66DEEF80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262B81"/>
    <w:multiLevelType w:val="multilevel"/>
    <w:tmpl w:val="4A3C2C7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41C56D25"/>
    <w:multiLevelType w:val="multilevel"/>
    <w:tmpl w:val="F5EA950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E63131C"/>
    <w:multiLevelType w:val="multilevel"/>
    <w:tmpl w:val="8A763BB6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ED"/>
    <w:rsid w:val="000C1E16"/>
    <w:rsid w:val="000C4202"/>
    <w:rsid w:val="00286C12"/>
    <w:rsid w:val="005958BD"/>
    <w:rsid w:val="00746070"/>
    <w:rsid w:val="00860ABD"/>
    <w:rsid w:val="00DB6A20"/>
    <w:rsid w:val="00E7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FD05"/>
  <w15:docId w15:val="{78258CF3-3407-48FF-9ECB-8E075AE9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420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20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Modelos%20Personalizados%20do%20Office\UC_caso_de_u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UC_caso_de_uso</Template>
  <TotalTime>15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MedMe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MedMe</dc:title>
  <dc:creator>Victor</dc:creator>
  <cp:lastModifiedBy>Victor Hugo Constantino Lozano</cp:lastModifiedBy>
  <cp:revision>2</cp:revision>
  <dcterms:created xsi:type="dcterms:W3CDTF">2020-09-30T03:16:00Z</dcterms:created>
  <dcterms:modified xsi:type="dcterms:W3CDTF">2020-10-13T11:41:00Z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